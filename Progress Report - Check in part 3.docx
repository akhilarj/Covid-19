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477" w14:textId="77777777" w:rsidR="00E64456" w:rsidRDefault="003618B5" w:rsidP="003618B5">
      <w:pPr>
        <w:pStyle w:val="Title"/>
        <w:spacing w:before="0"/>
      </w:pPr>
      <w:r>
        <w:t xml:space="preserve">covid-19: </w:t>
      </w:r>
      <w:r w:rsidR="00752EA4">
        <w:t>CAPSTONE PROGRESS REPORT</w:t>
      </w:r>
    </w:p>
    <w:p w14:paraId="32E818F3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33B0B624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0D11F574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05020816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39FCD629" w14:textId="77777777" w:rsidR="00E219DC" w:rsidRDefault="00392E08" w:rsidP="00B83AB0">
            <w:r>
              <w:t>Prepared By</w:t>
            </w:r>
          </w:p>
        </w:tc>
      </w:tr>
      <w:tr w:rsidR="00E219DC" w14:paraId="3DC3FFB6" w14:textId="77777777" w:rsidTr="005C4039">
        <w:trPr>
          <w:trHeight w:val="331"/>
        </w:trPr>
        <w:tc>
          <w:tcPr>
            <w:tcW w:w="2750" w:type="dxa"/>
          </w:tcPr>
          <w:p w14:paraId="1D48555A" w14:textId="77777777" w:rsidR="00E219DC" w:rsidRPr="003C3319" w:rsidRDefault="00752EA4" w:rsidP="00B83AB0">
            <w:r>
              <w:t>06/APR/2020</w:t>
            </w:r>
          </w:p>
        </w:tc>
        <w:tc>
          <w:tcPr>
            <w:tcW w:w="3658" w:type="dxa"/>
          </w:tcPr>
          <w:p w14:paraId="7AFF221A" w14:textId="77777777" w:rsidR="00E219DC" w:rsidRDefault="00752EA4" w:rsidP="00B83AB0">
            <w:r>
              <w:t>COVID</w:t>
            </w:r>
            <w:r w:rsidR="00C559F8">
              <w:t>-</w:t>
            </w:r>
            <w:r w:rsidR="00F9543B">
              <w:t>19:</w:t>
            </w:r>
            <w:r>
              <w:t xml:space="preserve"> A COMPLETE CASE STUDY</w:t>
            </w:r>
          </w:p>
        </w:tc>
        <w:sdt>
          <w:sdtPr>
            <w:alias w:val="Author"/>
            <w:tag w:val=""/>
            <w:id w:val="955369131"/>
            <w:placeholder>
              <w:docPart w:val="DC9BAAFF8FEED544BA60964721F61CA9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72" w:type="dxa"/>
              </w:tcPr>
              <w:p w14:paraId="28CC396E" w14:textId="77777777" w:rsidR="00E219DC" w:rsidRDefault="00752EA4" w:rsidP="007455C5">
                <w:r>
                  <w:t>Akhila Joseph</w:t>
                </w:r>
              </w:p>
            </w:tc>
          </w:sdtContent>
        </w:sdt>
      </w:tr>
    </w:tbl>
    <w:p w14:paraId="2335BF49" w14:textId="77777777" w:rsidR="00752EA4" w:rsidRDefault="00F9543B" w:rsidP="00752EA4">
      <w:pPr>
        <w:pStyle w:val="Heading1"/>
      </w:pPr>
      <w:r>
        <w:t>PROBLEM statement</w:t>
      </w:r>
    </w:p>
    <w:p w14:paraId="5FF82903" w14:textId="77777777" w:rsidR="00C559F8" w:rsidRDefault="00C559F8" w:rsidP="00C559F8">
      <w:r>
        <w:t xml:space="preserve">The outbreak of Covid-19 </w:t>
      </w:r>
      <w:r w:rsidR="00F9543B">
        <w:t>has</w:t>
      </w:r>
      <w:r>
        <w:t xml:space="preserve"> develop</w:t>
      </w:r>
      <w:r w:rsidR="00F9543B">
        <w:t>ed</w:t>
      </w:r>
      <w:r>
        <w:t xml:space="preserve"> into a major international </w:t>
      </w:r>
      <w:r w:rsidR="00F9543B">
        <w:t>crisis and</w:t>
      </w:r>
      <w:r>
        <w:t xml:space="preserve"> </w:t>
      </w:r>
      <w:r w:rsidR="00F9543B">
        <w:t>has</w:t>
      </w:r>
      <w:r>
        <w:t xml:space="preserve"> starting to impact important aspects of daily life with emergencies and lockdowns across countries. </w:t>
      </w:r>
    </w:p>
    <w:p w14:paraId="4E4A3B98" w14:textId="77777777" w:rsidR="002F24E1" w:rsidRDefault="002F24E1" w:rsidP="002F24E1">
      <w:pPr>
        <w:pStyle w:val="Heading1"/>
      </w:pPr>
      <w:r>
        <w:t>PROBLEM objective</w:t>
      </w:r>
    </w:p>
    <w:p w14:paraId="10DD1874" w14:textId="77777777" w:rsidR="002F24E1" w:rsidRDefault="002F24E1" w:rsidP="002F24E1">
      <w:r>
        <w:t xml:space="preserve">The objective of the project is to perform a comprehensive analysis of the situation, understand </w:t>
      </w:r>
      <w:r w:rsidR="00D22587">
        <w:t xml:space="preserve">global health, global economy and </w:t>
      </w:r>
      <w:r w:rsidR="004D5996">
        <w:t>psychological impact</w:t>
      </w:r>
      <w:r w:rsidR="004632B2">
        <w:t xml:space="preserve"> it brings</w:t>
      </w:r>
      <w:r w:rsidR="004D5996">
        <w:t xml:space="preserve"> </w:t>
      </w:r>
      <w:r w:rsidR="004632B2">
        <w:t>to the world</w:t>
      </w:r>
      <w:r w:rsidR="004D5996">
        <w:t>. Further to that,</w:t>
      </w:r>
      <w:r w:rsidR="00D22587">
        <w:t xml:space="preserve"> </w:t>
      </w:r>
      <w:r>
        <w:t>build a strong model that predicts the progression of the virus (confirmed cases, recovery cases and deaths) in 2nd half of April 2020 to help with mitigation efforts.</w:t>
      </w:r>
    </w:p>
    <w:p w14:paraId="0CFFD2A4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14:paraId="4D408F68" w14:textId="749923DB" w:rsidR="00FF7EBE" w:rsidRDefault="00752EA4" w:rsidP="00F0767F">
      <w:r>
        <w:t>Primary EDA has been completed on Covid</w:t>
      </w:r>
      <w:r w:rsidR="00C559F8">
        <w:t>-</w:t>
      </w:r>
      <w:r>
        <w:t xml:space="preserve">19 John Hopkins dataset and scraped tweets on </w:t>
      </w:r>
      <w:hyperlink r:id="rId7" w:anchor="!/vizhome/CovidDashboard2_15860650422580/Globalhealthindicators?publish=yes" w:history="1">
        <w:r w:rsidRPr="00CA4BF6">
          <w:rPr>
            <w:rStyle w:val="Hyperlink"/>
          </w:rPr>
          <w:t>Covid</w:t>
        </w:r>
        <w:r w:rsidR="00C559F8" w:rsidRPr="00CA4BF6">
          <w:rPr>
            <w:rStyle w:val="Hyperlink"/>
          </w:rPr>
          <w:t>-</w:t>
        </w:r>
        <w:r w:rsidRPr="00CA4BF6">
          <w:rPr>
            <w:rStyle w:val="Hyperlink"/>
          </w:rPr>
          <w:t>19. Dashboard</w:t>
        </w:r>
      </w:hyperlink>
      <w:r>
        <w:t xml:space="preserve"> developed for Covid</w:t>
      </w:r>
      <w:r w:rsidR="00C559F8">
        <w:t>-</w:t>
      </w:r>
      <w:r>
        <w:t>19 in Tableau, explaining key indicators:</w:t>
      </w:r>
    </w:p>
    <w:p w14:paraId="40CA5A9A" w14:textId="77777777" w:rsidR="00752EA4" w:rsidRDefault="00752EA4" w:rsidP="00752EA4">
      <w:pPr>
        <w:pStyle w:val="ListParagraph"/>
        <w:numPr>
          <w:ilvl w:val="0"/>
          <w:numId w:val="6"/>
        </w:numPr>
      </w:pPr>
      <w:r>
        <w:t>Global Health Indicators</w:t>
      </w:r>
    </w:p>
    <w:p w14:paraId="2E02AD46" w14:textId="77777777" w:rsidR="00752EA4" w:rsidRDefault="00752EA4" w:rsidP="00752EA4">
      <w:pPr>
        <w:pStyle w:val="ListParagraph"/>
        <w:numPr>
          <w:ilvl w:val="0"/>
          <w:numId w:val="6"/>
        </w:numPr>
      </w:pPr>
      <w:r>
        <w:t>Demographic Indicators (for available countries – China, Spain, South Korea and Italy)</w:t>
      </w:r>
    </w:p>
    <w:p w14:paraId="37BE1C6A" w14:textId="77777777" w:rsidR="00752EA4" w:rsidRDefault="00752EA4" w:rsidP="00752EA4">
      <w:pPr>
        <w:pStyle w:val="ListParagraph"/>
        <w:numPr>
          <w:ilvl w:val="0"/>
          <w:numId w:val="6"/>
        </w:numPr>
      </w:pPr>
      <w:r>
        <w:t>Worldwide Government Response Indicators</w:t>
      </w:r>
    </w:p>
    <w:p w14:paraId="1354DB03" w14:textId="77777777" w:rsidR="00752EA4" w:rsidRDefault="00752EA4" w:rsidP="00752EA4">
      <w:pPr>
        <w:pStyle w:val="ListParagraph"/>
        <w:numPr>
          <w:ilvl w:val="0"/>
          <w:numId w:val="6"/>
        </w:numPr>
      </w:pPr>
      <w:r>
        <w:t>Economic Indicators (based on key stock index from US, Europe, China, Japan and India)</w:t>
      </w:r>
    </w:p>
    <w:p w14:paraId="3962C706" w14:textId="77777777" w:rsidR="00CC0778" w:rsidRPr="00DF625C" w:rsidRDefault="00CC0778" w:rsidP="00CC0778">
      <w:pPr>
        <w:pStyle w:val="Heading1"/>
      </w:pPr>
      <w:r>
        <w:t xml:space="preserve">Project </w:t>
      </w:r>
      <w:r w:rsidR="007B2B4F">
        <w:t>TO-DO</w:t>
      </w:r>
    </w:p>
    <w:tbl>
      <w:tblPr>
        <w:tblStyle w:val="StatusReportTable"/>
        <w:tblW w:w="4955" w:type="pct"/>
        <w:tblLook w:val="04A0" w:firstRow="1" w:lastRow="0" w:firstColumn="1" w:lastColumn="0" w:noHBand="0" w:noVBand="1"/>
        <w:tblDescription w:val="Content layout table"/>
      </w:tblPr>
      <w:tblGrid>
        <w:gridCol w:w="3870"/>
        <w:gridCol w:w="990"/>
        <w:gridCol w:w="1350"/>
        <w:gridCol w:w="3779"/>
      </w:tblGrid>
      <w:tr w:rsidR="007B2B4F" w14:paraId="19B84D51" w14:textId="77777777" w:rsidTr="007B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870" w:type="dxa"/>
          </w:tcPr>
          <w:p w14:paraId="1D7A0F38" w14:textId="77777777" w:rsidR="007B2B4F" w:rsidRDefault="007B2B4F" w:rsidP="0013652A">
            <w:r>
              <w:t>task</w:t>
            </w:r>
          </w:p>
        </w:tc>
        <w:tc>
          <w:tcPr>
            <w:tcW w:w="990" w:type="dxa"/>
          </w:tcPr>
          <w:p w14:paraId="6EA6893E" w14:textId="77777777" w:rsidR="007B2B4F" w:rsidRDefault="007B2B4F" w:rsidP="0013652A">
            <w:r>
              <w:t>% Done</w:t>
            </w:r>
          </w:p>
        </w:tc>
        <w:tc>
          <w:tcPr>
            <w:tcW w:w="1350" w:type="dxa"/>
          </w:tcPr>
          <w:p w14:paraId="05EC0EAE" w14:textId="77777777" w:rsidR="007B2B4F" w:rsidRDefault="007B2B4F" w:rsidP="0013652A">
            <w:r>
              <w:t>Due date</w:t>
            </w:r>
          </w:p>
        </w:tc>
        <w:tc>
          <w:tcPr>
            <w:tcW w:w="3779" w:type="dxa"/>
          </w:tcPr>
          <w:p w14:paraId="4BFBE621" w14:textId="77777777" w:rsidR="007B2B4F" w:rsidRDefault="007B2B4F" w:rsidP="0013652A">
            <w:r>
              <w:t>notes</w:t>
            </w:r>
          </w:p>
        </w:tc>
      </w:tr>
      <w:tr w:rsidR="007B2B4F" w14:paraId="366128E5" w14:textId="77777777" w:rsidTr="007B2B4F">
        <w:trPr>
          <w:trHeight w:val="331"/>
        </w:trPr>
        <w:tc>
          <w:tcPr>
            <w:tcW w:w="3870" w:type="dxa"/>
          </w:tcPr>
          <w:p w14:paraId="4E7AE149" w14:textId="77777777" w:rsidR="007B2B4F" w:rsidRDefault="007B2B4F" w:rsidP="0013652A">
            <w:r>
              <w:t xml:space="preserve">Data cleaning </w:t>
            </w:r>
          </w:p>
        </w:tc>
        <w:tc>
          <w:tcPr>
            <w:tcW w:w="990" w:type="dxa"/>
          </w:tcPr>
          <w:p w14:paraId="5B218496" w14:textId="77777777" w:rsidR="007B2B4F" w:rsidRDefault="007B2B4F" w:rsidP="007B2B4F">
            <w:pPr>
              <w:jc w:val="right"/>
            </w:pPr>
            <w:r>
              <w:t>100%</w:t>
            </w:r>
          </w:p>
        </w:tc>
        <w:tc>
          <w:tcPr>
            <w:tcW w:w="1350" w:type="dxa"/>
          </w:tcPr>
          <w:p w14:paraId="2FE84AE1" w14:textId="77777777" w:rsidR="007B2B4F" w:rsidRDefault="007B2B4F" w:rsidP="0013652A"/>
        </w:tc>
        <w:tc>
          <w:tcPr>
            <w:tcW w:w="3779" w:type="dxa"/>
          </w:tcPr>
          <w:p w14:paraId="7D8D7226" w14:textId="77777777" w:rsidR="007B2B4F" w:rsidRDefault="007B2B4F" w:rsidP="0013652A"/>
        </w:tc>
      </w:tr>
      <w:tr w:rsidR="007B2B4F" w14:paraId="3C862622" w14:textId="77777777" w:rsidTr="007B2B4F">
        <w:trPr>
          <w:trHeight w:val="331"/>
        </w:trPr>
        <w:tc>
          <w:tcPr>
            <w:tcW w:w="3870" w:type="dxa"/>
          </w:tcPr>
          <w:p w14:paraId="486AB43B" w14:textId="77777777" w:rsidR="007B2B4F" w:rsidRDefault="007B2B4F" w:rsidP="0013652A">
            <w:r>
              <w:t>EDA - Visualization</w:t>
            </w:r>
          </w:p>
        </w:tc>
        <w:tc>
          <w:tcPr>
            <w:tcW w:w="990" w:type="dxa"/>
          </w:tcPr>
          <w:p w14:paraId="40910982" w14:textId="77777777" w:rsidR="007B2B4F" w:rsidRDefault="007B2B4F" w:rsidP="007B2B4F">
            <w:pPr>
              <w:jc w:val="right"/>
            </w:pPr>
            <w:r>
              <w:t>90%</w:t>
            </w:r>
          </w:p>
        </w:tc>
        <w:tc>
          <w:tcPr>
            <w:tcW w:w="1350" w:type="dxa"/>
          </w:tcPr>
          <w:p w14:paraId="1726A469" w14:textId="77777777" w:rsidR="007B2B4F" w:rsidRDefault="007B2B4F" w:rsidP="0013652A">
            <w:r>
              <w:t>23-Apr-2020</w:t>
            </w:r>
          </w:p>
        </w:tc>
        <w:tc>
          <w:tcPr>
            <w:tcW w:w="3779" w:type="dxa"/>
          </w:tcPr>
          <w:p w14:paraId="407DFE00" w14:textId="77777777" w:rsidR="007B2B4F" w:rsidRDefault="007B2B4F" w:rsidP="0013652A">
            <w:r>
              <w:t>Include predictions and topical modeling</w:t>
            </w:r>
          </w:p>
        </w:tc>
      </w:tr>
      <w:tr w:rsidR="007B2B4F" w14:paraId="63525554" w14:textId="77777777" w:rsidTr="007B2B4F">
        <w:trPr>
          <w:trHeight w:val="331"/>
        </w:trPr>
        <w:tc>
          <w:tcPr>
            <w:tcW w:w="3870" w:type="dxa"/>
          </w:tcPr>
          <w:p w14:paraId="0171C1EB" w14:textId="77777777" w:rsidR="007B2B4F" w:rsidRDefault="007B2B4F" w:rsidP="0013652A">
            <w:r>
              <w:t>Perform topical modelling on related tweets</w:t>
            </w:r>
          </w:p>
        </w:tc>
        <w:tc>
          <w:tcPr>
            <w:tcW w:w="990" w:type="dxa"/>
          </w:tcPr>
          <w:p w14:paraId="04290681" w14:textId="77777777" w:rsidR="007B2B4F" w:rsidRDefault="007B2B4F" w:rsidP="007B2B4F">
            <w:pPr>
              <w:jc w:val="right"/>
            </w:pPr>
            <w:r>
              <w:t>0%</w:t>
            </w:r>
          </w:p>
        </w:tc>
        <w:tc>
          <w:tcPr>
            <w:tcW w:w="1350" w:type="dxa"/>
          </w:tcPr>
          <w:p w14:paraId="34EB23D5" w14:textId="77777777" w:rsidR="007B2B4F" w:rsidRDefault="007B2B4F" w:rsidP="0013652A">
            <w:r>
              <w:t>13-Apr-2020</w:t>
            </w:r>
          </w:p>
        </w:tc>
        <w:tc>
          <w:tcPr>
            <w:tcW w:w="3779" w:type="dxa"/>
          </w:tcPr>
          <w:p w14:paraId="3BCA84B8" w14:textId="77777777" w:rsidR="007B2B4F" w:rsidRDefault="007B2B4F" w:rsidP="0013652A"/>
        </w:tc>
      </w:tr>
      <w:tr w:rsidR="007B2B4F" w14:paraId="5DE9A444" w14:textId="77777777" w:rsidTr="007B2B4F">
        <w:trPr>
          <w:trHeight w:val="331"/>
        </w:trPr>
        <w:tc>
          <w:tcPr>
            <w:tcW w:w="3870" w:type="dxa"/>
          </w:tcPr>
          <w:p w14:paraId="68A06ECD" w14:textId="77777777" w:rsidR="007B2B4F" w:rsidRDefault="007B2B4F" w:rsidP="003618B5">
            <w:pPr>
              <w:spacing w:after="0"/>
            </w:pPr>
            <w:r>
              <w:t>Perform prediction with regression modeling</w:t>
            </w:r>
          </w:p>
          <w:p w14:paraId="6DC78EE7" w14:textId="77777777" w:rsidR="007B2B4F" w:rsidRDefault="007B2B4F" w:rsidP="003618B5">
            <w:pPr>
              <w:spacing w:after="0"/>
            </w:pPr>
          </w:p>
        </w:tc>
        <w:tc>
          <w:tcPr>
            <w:tcW w:w="990" w:type="dxa"/>
          </w:tcPr>
          <w:p w14:paraId="1BC22B5B" w14:textId="77777777" w:rsidR="007B2B4F" w:rsidRDefault="007B2B4F" w:rsidP="007B2B4F">
            <w:pPr>
              <w:jc w:val="right"/>
            </w:pPr>
            <w:r>
              <w:t>0%</w:t>
            </w:r>
          </w:p>
        </w:tc>
        <w:tc>
          <w:tcPr>
            <w:tcW w:w="1350" w:type="dxa"/>
          </w:tcPr>
          <w:p w14:paraId="03060A38" w14:textId="77777777" w:rsidR="007B2B4F" w:rsidRDefault="007B2B4F" w:rsidP="004632B2">
            <w:r>
              <w:t>13-Apr-2020</w:t>
            </w:r>
          </w:p>
        </w:tc>
        <w:tc>
          <w:tcPr>
            <w:tcW w:w="3779" w:type="dxa"/>
          </w:tcPr>
          <w:p w14:paraId="19C2B6C0" w14:textId="77777777" w:rsidR="007B2B4F" w:rsidRDefault="007B2B4F" w:rsidP="004632B2"/>
        </w:tc>
      </w:tr>
      <w:tr w:rsidR="007B2B4F" w14:paraId="057E2D94" w14:textId="77777777" w:rsidTr="007B2B4F">
        <w:trPr>
          <w:trHeight w:val="331"/>
        </w:trPr>
        <w:tc>
          <w:tcPr>
            <w:tcW w:w="3870" w:type="dxa"/>
          </w:tcPr>
          <w:p w14:paraId="674F9E3E" w14:textId="77777777" w:rsidR="007B2B4F" w:rsidRDefault="007B2B4F" w:rsidP="003618B5">
            <w:pPr>
              <w:spacing w:after="0"/>
            </w:pPr>
            <w:r>
              <w:t>Project presentation</w:t>
            </w:r>
          </w:p>
        </w:tc>
        <w:tc>
          <w:tcPr>
            <w:tcW w:w="990" w:type="dxa"/>
          </w:tcPr>
          <w:p w14:paraId="74768CAF" w14:textId="77777777" w:rsidR="007B2B4F" w:rsidRDefault="007B2B4F" w:rsidP="007B2B4F">
            <w:pPr>
              <w:jc w:val="right"/>
            </w:pPr>
            <w:r>
              <w:t>0%</w:t>
            </w:r>
          </w:p>
        </w:tc>
        <w:tc>
          <w:tcPr>
            <w:tcW w:w="1350" w:type="dxa"/>
          </w:tcPr>
          <w:p w14:paraId="02FFFF74" w14:textId="77777777" w:rsidR="007B2B4F" w:rsidRDefault="007B2B4F" w:rsidP="004632B2">
            <w:r>
              <w:t>23-Apr-2020</w:t>
            </w:r>
          </w:p>
        </w:tc>
        <w:tc>
          <w:tcPr>
            <w:tcW w:w="3779" w:type="dxa"/>
          </w:tcPr>
          <w:p w14:paraId="31F7AB94" w14:textId="77777777" w:rsidR="007B2B4F" w:rsidRDefault="007B2B4F" w:rsidP="004632B2"/>
        </w:tc>
      </w:tr>
    </w:tbl>
    <w:p w14:paraId="54A744F5" w14:textId="77777777" w:rsidR="008E3A9C" w:rsidRDefault="008E3A9C"/>
    <w:sectPr w:rsidR="008E3A9C" w:rsidSect="007B2B4F">
      <w:footerReference w:type="default" r:id="rId8"/>
      <w:pgSz w:w="12240" w:h="15840" w:code="1"/>
      <w:pgMar w:top="630" w:right="1080" w:bottom="1080" w:left="1080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3D762" w14:textId="77777777" w:rsidR="007F1901" w:rsidRDefault="007F1901" w:rsidP="00E02929">
      <w:pPr>
        <w:spacing w:after="0"/>
      </w:pPr>
      <w:r>
        <w:separator/>
      </w:r>
    </w:p>
  </w:endnote>
  <w:endnote w:type="continuationSeparator" w:id="0">
    <w:p w14:paraId="2EAF56BD" w14:textId="77777777" w:rsidR="007F1901" w:rsidRDefault="007F1901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81D22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41631" w14:textId="77777777" w:rsidR="007F1901" w:rsidRDefault="007F1901" w:rsidP="00E02929">
      <w:pPr>
        <w:spacing w:after="0"/>
      </w:pPr>
      <w:r>
        <w:separator/>
      </w:r>
    </w:p>
  </w:footnote>
  <w:footnote w:type="continuationSeparator" w:id="0">
    <w:p w14:paraId="38AE6190" w14:textId="77777777" w:rsidR="007F1901" w:rsidRDefault="007F1901" w:rsidP="00E029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AA27D7"/>
    <w:multiLevelType w:val="hybridMultilevel"/>
    <w:tmpl w:val="175A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C7A50"/>
    <w:multiLevelType w:val="hybridMultilevel"/>
    <w:tmpl w:val="3E6AEA40"/>
    <w:lvl w:ilvl="0" w:tplc="28CED61A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A4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F24E1"/>
    <w:rsid w:val="00311BE6"/>
    <w:rsid w:val="003120E0"/>
    <w:rsid w:val="00321270"/>
    <w:rsid w:val="003618B5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32B2"/>
    <w:rsid w:val="00465B79"/>
    <w:rsid w:val="00495301"/>
    <w:rsid w:val="004A234F"/>
    <w:rsid w:val="004D5996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52EA4"/>
    <w:rsid w:val="00781081"/>
    <w:rsid w:val="00785B50"/>
    <w:rsid w:val="00791ED5"/>
    <w:rsid w:val="00794F82"/>
    <w:rsid w:val="007A565D"/>
    <w:rsid w:val="007B2B4F"/>
    <w:rsid w:val="007B57C2"/>
    <w:rsid w:val="007F1901"/>
    <w:rsid w:val="008105F2"/>
    <w:rsid w:val="00813E52"/>
    <w:rsid w:val="0081578A"/>
    <w:rsid w:val="008411EF"/>
    <w:rsid w:val="008A2200"/>
    <w:rsid w:val="008B3A53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551F8"/>
    <w:rsid w:val="00C559F8"/>
    <w:rsid w:val="00C73764"/>
    <w:rsid w:val="00CA3293"/>
    <w:rsid w:val="00CA4BF6"/>
    <w:rsid w:val="00CA4D00"/>
    <w:rsid w:val="00CA5660"/>
    <w:rsid w:val="00CB4B76"/>
    <w:rsid w:val="00CC0778"/>
    <w:rsid w:val="00D05E23"/>
    <w:rsid w:val="00D11BC5"/>
    <w:rsid w:val="00D22587"/>
    <w:rsid w:val="00D62D44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521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9543B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A95834"/>
  <w15:chartTrackingRefBased/>
  <w15:docId w15:val="{F1A4FC6E-F6AA-D141-818C-7E2D6EA2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ListParagraph">
    <w:name w:val="List Paragraph"/>
    <w:basedOn w:val="Normal"/>
    <w:uiPriority w:val="34"/>
    <w:unhideWhenUsed/>
    <w:qFormat/>
    <w:rsid w:val="00752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BF6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akhila.jose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hilajoseph/Library/Containers/com.microsoft.Word/Data/Library/Application%20Support/Microsoft/Office/16.0/DTS/Search/%7b6516C2CD-A458-144D-9B5C-015C3006D62F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9BAAFF8FEED544BA60964721F61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C5BAB-555E-5B42-88C7-B074E21CC81C}"/>
      </w:docPartPr>
      <w:docPartBody>
        <w:p w:rsidR="00F12038" w:rsidRDefault="00994603">
          <w:pPr>
            <w:pStyle w:val="DC9BAAFF8FEED544BA60964721F61CA9"/>
          </w:pPr>
          <w: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3C"/>
    <w:rsid w:val="0006723C"/>
    <w:rsid w:val="00994603"/>
    <w:rsid w:val="009F5569"/>
    <w:rsid w:val="00F1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9865E25C25A41B5A2AF035DCD9B38">
    <w:name w:val="05D9865E25C25A41B5A2AF035DCD9B38"/>
  </w:style>
  <w:style w:type="paragraph" w:customStyle="1" w:styleId="20B0F37228E6E5449F3F01CFB344FE06">
    <w:name w:val="20B0F37228E6E5449F3F01CFB344FE06"/>
  </w:style>
  <w:style w:type="paragraph" w:customStyle="1" w:styleId="6C52B6F5DBD0A5429734E6CB24F927AC">
    <w:name w:val="6C52B6F5DBD0A5429734E6CB24F927AC"/>
  </w:style>
  <w:style w:type="paragraph" w:customStyle="1" w:styleId="DC9BAAFF8FEED544BA60964721F61CA9">
    <w:name w:val="DC9BAAFF8FEED544BA60964721F61CA9"/>
  </w:style>
  <w:style w:type="paragraph" w:customStyle="1" w:styleId="0E10E62FD39B6148B0C29CAB8D156FD9">
    <w:name w:val="0E10E62FD39B6148B0C29CAB8D156FD9"/>
  </w:style>
  <w:style w:type="paragraph" w:customStyle="1" w:styleId="075EB19984177F4682ECB8697786CC4F">
    <w:name w:val="075EB19984177F4682ECB8697786CC4F"/>
  </w:style>
  <w:style w:type="paragraph" w:customStyle="1" w:styleId="664B8560DAEE5E42924D1B4E25782E9E">
    <w:name w:val="664B8560DAEE5E42924D1B4E25782E9E"/>
    <w:rsid w:val="00067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{6516C2CD-A458-144D-9B5C-015C3006D62F}tf16402666.dotx</Template>
  <TotalTime>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Joseph</dc:creator>
  <cp:keywords/>
  <dc:description/>
  <cp:lastModifiedBy>Akhila Joseph</cp:lastModifiedBy>
  <cp:revision>3</cp:revision>
  <dcterms:created xsi:type="dcterms:W3CDTF">2020-04-05T19:18:00Z</dcterms:created>
  <dcterms:modified xsi:type="dcterms:W3CDTF">2020-04-17T06:58:00Z</dcterms:modified>
</cp:coreProperties>
</file>